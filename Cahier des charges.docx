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7A119" w14:textId="77777777" w:rsidR="0086295E" w:rsidRPr="00C90DD5" w:rsidRDefault="00C90DD5" w:rsidP="00C90DD5">
      <w:pPr>
        <w:pStyle w:val="Subtitle"/>
        <w:jc w:val="center"/>
        <w:rPr>
          <w:sz w:val="28"/>
          <w:szCs w:val="28"/>
        </w:rPr>
      </w:pPr>
      <w:r w:rsidRPr="00C90DD5">
        <w:rPr>
          <w:sz w:val="28"/>
          <w:szCs w:val="28"/>
        </w:rPr>
        <w:t xml:space="preserve">IT Consulting &amp; </w:t>
      </w:r>
      <w:proofErr w:type="spellStart"/>
      <w:r w:rsidRPr="00C90DD5">
        <w:rPr>
          <w:sz w:val="28"/>
          <w:szCs w:val="28"/>
        </w:rPr>
        <w:t>Development</w:t>
      </w:r>
      <w:proofErr w:type="spellEnd"/>
    </w:p>
    <w:p w14:paraId="153C2DD3" w14:textId="77777777" w:rsidR="00C90DD5" w:rsidRPr="00C90DD5" w:rsidRDefault="00C90DD5" w:rsidP="00C90DD5"/>
    <w:p w14:paraId="40B6C727" w14:textId="77777777" w:rsidR="00C90DD5" w:rsidRPr="00C90DD5" w:rsidRDefault="00C90DD5" w:rsidP="00C90DD5"/>
    <w:p w14:paraId="3F02F24B" w14:textId="63C2A34D" w:rsidR="00C90DD5" w:rsidRPr="00C90DD5" w:rsidRDefault="00C90DD5" w:rsidP="00C90DD5"/>
    <w:p w14:paraId="3CFFBB68" w14:textId="39C556FA" w:rsidR="00C90DD5" w:rsidRPr="00C90DD5" w:rsidRDefault="00C90DD5" w:rsidP="00C90DD5"/>
    <w:p w14:paraId="62A6989F" w14:textId="2C3A09DE" w:rsidR="00C90DD5" w:rsidRPr="00C90DD5" w:rsidRDefault="00C90DD5" w:rsidP="00C90DD5"/>
    <w:p w14:paraId="49995806" w14:textId="1AD2B7DF" w:rsidR="00C90DD5" w:rsidRPr="00C90DD5" w:rsidRDefault="00C90DD5" w:rsidP="00C90DD5"/>
    <w:p w14:paraId="20E4A9C0" w14:textId="7F50E604" w:rsidR="00C90DD5" w:rsidRPr="00C90DD5" w:rsidRDefault="00C90DD5" w:rsidP="00C90DD5"/>
    <w:p w14:paraId="5D951B4A" w14:textId="3C44DF31" w:rsidR="00C90DD5" w:rsidRPr="00C90DD5" w:rsidRDefault="00C90DD5" w:rsidP="00C90DD5"/>
    <w:p w14:paraId="39333790" w14:textId="7CE76434" w:rsidR="00C90DD5" w:rsidRPr="00C90DD5" w:rsidRDefault="00C90DD5" w:rsidP="00C90DD5"/>
    <w:p w14:paraId="53FC1760" w14:textId="09199AB7" w:rsidR="00C90DD5" w:rsidRPr="00C90DD5" w:rsidRDefault="00C90DD5" w:rsidP="00C90DD5"/>
    <w:p w14:paraId="365113FB" w14:textId="5F78522F" w:rsidR="00C90DD5" w:rsidRPr="00C90DD5" w:rsidRDefault="00C90DD5" w:rsidP="00C90DD5"/>
    <w:p w14:paraId="25F5B249" w14:textId="5DC572DC" w:rsidR="00C90DD5" w:rsidRPr="00C90DD5" w:rsidRDefault="00C90DD5" w:rsidP="00C90DD5"/>
    <w:p w14:paraId="7AD441AD" w14:textId="3BE88F4C" w:rsidR="00C90DD5" w:rsidRPr="00C90DD5" w:rsidRDefault="00C90DD5" w:rsidP="00C90DD5"/>
    <w:p w14:paraId="63CE1D6A" w14:textId="754B5E4C" w:rsidR="00C90DD5" w:rsidRPr="00C90DD5" w:rsidRDefault="00C90DD5" w:rsidP="00C90DD5"/>
    <w:p w14:paraId="676D6DF0" w14:textId="437F647E" w:rsidR="00C90DD5" w:rsidRPr="00C90DD5" w:rsidRDefault="00C90DD5" w:rsidP="00C90DD5">
      <w:pPr>
        <w:pStyle w:val="Title"/>
        <w:jc w:val="center"/>
        <w:rPr>
          <w:sz w:val="96"/>
          <w:szCs w:val="96"/>
        </w:rPr>
      </w:pPr>
      <w:r w:rsidRPr="00C90DD5">
        <w:rPr>
          <w:sz w:val="96"/>
          <w:szCs w:val="96"/>
        </w:rPr>
        <w:t>OC Pizza</w:t>
      </w:r>
    </w:p>
    <w:p w14:paraId="093F1144" w14:textId="7C2A0191" w:rsidR="00C90DD5" w:rsidRPr="00C90DD5" w:rsidRDefault="00C90DD5" w:rsidP="00C90DD5">
      <w:pPr>
        <w:pStyle w:val="Subtitle"/>
        <w:jc w:val="center"/>
        <w:rPr>
          <w:sz w:val="28"/>
          <w:szCs w:val="28"/>
        </w:rPr>
      </w:pPr>
      <w:r w:rsidRPr="00C90DD5">
        <w:rPr>
          <w:sz w:val="28"/>
          <w:szCs w:val="28"/>
        </w:rPr>
        <w:t>Cahier des charges</w:t>
      </w:r>
    </w:p>
    <w:p w14:paraId="728B078A" w14:textId="5AAD40AD" w:rsidR="00C90DD5" w:rsidRPr="00C90DD5" w:rsidRDefault="00C90DD5" w:rsidP="00C90DD5"/>
    <w:p w14:paraId="43971D51" w14:textId="174C788E" w:rsidR="00C90DD5" w:rsidRPr="00C90DD5" w:rsidRDefault="00C90DD5" w:rsidP="00C90DD5"/>
    <w:p w14:paraId="6BB9A80A" w14:textId="4C707A46" w:rsidR="00C90DD5" w:rsidRPr="00C90DD5" w:rsidRDefault="00C90DD5" w:rsidP="00C90DD5"/>
    <w:p w14:paraId="120FA5FA" w14:textId="7D5F136D" w:rsidR="00C90DD5" w:rsidRPr="00C90DD5" w:rsidRDefault="00C90DD5" w:rsidP="00C90DD5"/>
    <w:p w14:paraId="437931DC" w14:textId="1B7AA91B" w:rsidR="00C90DD5" w:rsidRPr="00C90DD5" w:rsidRDefault="00C90DD5" w:rsidP="00C90DD5"/>
    <w:p w14:paraId="4BB61EAA" w14:textId="24C33FE5" w:rsidR="00C90DD5" w:rsidRPr="00C90DD5" w:rsidRDefault="00C90DD5" w:rsidP="00C90DD5"/>
    <w:p w14:paraId="7176E963" w14:textId="79E479D1" w:rsidR="00C90DD5" w:rsidRPr="00C90DD5" w:rsidRDefault="00C90DD5" w:rsidP="00C90DD5"/>
    <w:p w14:paraId="4D2234B2" w14:textId="344C6E8D" w:rsidR="00C90DD5" w:rsidRPr="00C90DD5" w:rsidRDefault="00C90DD5" w:rsidP="00C90DD5"/>
    <w:p w14:paraId="7339E18C" w14:textId="0E8EBF42" w:rsidR="00C90DD5" w:rsidRPr="00C90DD5" w:rsidRDefault="00C90DD5" w:rsidP="00C90DD5"/>
    <w:p w14:paraId="154C0326" w14:textId="202176D0" w:rsidR="00C90DD5" w:rsidRPr="00C90DD5" w:rsidRDefault="00C90DD5" w:rsidP="00C90DD5"/>
    <w:p w14:paraId="3ED7D145" w14:textId="78841762" w:rsidR="00C90DD5" w:rsidRPr="00C90DD5" w:rsidRDefault="00C90DD5" w:rsidP="00C90DD5"/>
    <w:p w14:paraId="7E820A33" w14:textId="5DCE539E" w:rsidR="00C90DD5" w:rsidRPr="00C90DD5" w:rsidRDefault="00C90DD5" w:rsidP="00C90DD5"/>
    <w:p w14:paraId="4F6AAF70" w14:textId="4AD929C3" w:rsidR="00C90DD5" w:rsidRPr="00C90DD5" w:rsidRDefault="00C90DD5" w:rsidP="00C90DD5"/>
    <w:p w14:paraId="08240206" w14:textId="686E4E09" w:rsidR="00C90DD5" w:rsidRPr="00C90DD5" w:rsidRDefault="00C90DD5" w:rsidP="00C90DD5"/>
    <w:p w14:paraId="6AB48F66" w14:textId="2BEE3DFB" w:rsidR="00C90DD5" w:rsidRPr="00C90DD5" w:rsidRDefault="00C90DD5" w:rsidP="00C90DD5"/>
    <w:p w14:paraId="6DCC9EAC" w14:textId="5DF01A2E" w:rsidR="00C90DD5" w:rsidRPr="00C90DD5" w:rsidRDefault="00C90DD5" w:rsidP="00C90DD5"/>
    <w:p w14:paraId="5F292D8D" w14:textId="49C56811" w:rsidR="00C90DD5" w:rsidRPr="00C90DD5" w:rsidRDefault="00C90DD5" w:rsidP="00C90DD5"/>
    <w:p w14:paraId="353638F5" w14:textId="7C33CE3D" w:rsidR="00C90DD5" w:rsidRPr="00C90DD5" w:rsidRDefault="00C90DD5" w:rsidP="00C90DD5"/>
    <w:p w14:paraId="6A7C060D" w14:textId="3300FF5C" w:rsidR="00C90DD5" w:rsidRPr="00C90DD5" w:rsidRDefault="00C90DD5" w:rsidP="00C90DD5"/>
    <w:p w14:paraId="48512FB5" w14:textId="6DA010F0" w:rsidR="00C90DD5" w:rsidRPr="00C90DD5" w:rsidRDefault="00C90DD5" w:rsidP="00C90DD5"/>
    <w:p w14:paraId="30B6AD64" w14:textId="6B26A5E0" w:rsidR="00C90DD5" w:rsidRPr="00C90DD5" w:rsidRDefault="00C90DD5" w:rsidP="00C90DD5"/>
    <w:p w14:paraId="44B66654" w14:textId="24808A58" w:rsidR="00C90DD5" w:rsidRPr="00C90DD5" w:rsidRDefault="00C90DD5" w:rsidP="00C90DD5"/>
    <w:p w14:paraId="30658AF0" w14:textId="428FE637" w:rsidR="00C90DD5" w:rsidRPr="00C90DD5" w:rsidRDefault="00C90DD5" w:rsidP="00C90DD5"/>
    <w:p w14:paraId="257F9B55" w14:textId="3070C86E" w:rsidR="00C90DD5" w:rsidRPr="00C90DD5" w:rsidRDefault="00C90DD5" w:rsidP="00C90DD5">
      <w:pPr>
        <w:jc w:val="center"/>
        <w:rPr>
          <w:sz w:val="32"/>
          <w:szCs w:val="32"/>
        </w:rPr>
      </w:pPr>
      <w:r w:rsidRPr="00C90DD5">
        <w:rPr>
          <w:sz w:val="32"/>
          <w:szCs w:val="32"/>
        </w:rPr>
        <w:t>BLEZIN RITCHY</w:t>
      </w:r>
      <w:r w:rsidRPr="00C90DD5">
        <w:rPr>
          <w:sz w:val="32"/>
          <w:szCs w:val="32"/>
        </w:rPr>
        <w:tab/>
      </w:r>
    </w:p>
    <w:p w14:paraId="71C5F927" w14:textId="01D1C615" w:rsidR="00C90DD5" w:rsidRPr="00C90DD5" w:rsidRDefault="00C90DD5" w:rsidP="00C90DD5">
      <w:pPr>
        <w:jc w:val="center"/>
        <w:rPr>
          <w:sz w:val="32"/>
          <w:szCs w:val="32"/>
        </w:rPr>
      </w:pPr>
      <w:r w:rsidRPr="00C90DD5">
        <w:rPr>
          <w:sz w:val="32"/>
          <w:szCs w:val="32"/>
        </w:rPr>
        <w:t>01 Juin 2019</w:t>
      </w:r>
    </w:p>
    <w:p w14:paraId="67A8D0D8" w14:textId="5260D7AB" w:rsidR="00C90DD5" w:rsidRDefault="00C90DD5" w:rsidP="00C90DD5">
      <w:pPr>
        <w:jc w:val="center"/>
      </w:pPr>
    </w:p>
    <w:p w14:paraId="683EACDC" w14:textId="6374431D" w:rsidR="00C90DD5" w:rsidRPr="00C90DD5" w:rsidRDefault="00C90DD5" w:rsidP="00C90DD5">
      <w:pPr>
        <w:pStyle w:val="Heading1"/>
        <w:rPr>
          <w:sz w:val="40"/>
          <w:szCs w:val="40"/>
        </w:rPr>
      </w:pPr>
      <w:r w:rsidRPr="00C90DD5">
        <w:rPr>
          <w:sz w:val="40"/>
          <w:szCs w:val="40"/>
        </w:rPr>
        <w:t>Tableau des versions</w:t>
      </w:r>
    </w:p>
    <w:p w14:paraId="36A7EE78" w14:textId="77777777" w:rsidR="00C90DD5" w:rsidRPr="00C90DD5" w:rsidRDefault="00C90DD5" w:rsidP="00C90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350"/>
        <w:gridCol w:w="2328"/>
        <w:gridCol w:w="2111"/>
      </w:tblGrid>
      <w:tr w:rsidR="00C90DD5" w:rsidRPr="00C90DD5" w14:paraId="4EA947E4" w14:textId="6E8D7F10" w:rsidTr="00C90DD5">
        <w:tc>
          <w:tcPr>
            <w:tcW w:w="2267" w:type="dxa"/>
          </w:tcPr>
          <w:p w14:paraId="05B864F2" w14:textId="4A47EB1A" w:rsidR="00C90DD5" w:rsidRPr="00C90DD5" w:rsidRDefault="00C90DD5" w:rsidP="00C90DD5">
            <w:pPr>
              <w:jc w:val="center"/>
              <w:rPr>
                <w:sz w:val="32"/>
                <w:szCs w:val="32"/>
              </w:rPr>
            </w:pPr>
            <w:r w:rsidRPr="00C90DD5">
              <w:rPr>
                <w:sz w:val="32"/>
                <w:szCs w:val="32"/>
              </w:rPr>
              <w:t>Date</w:t>
            </w:r>
          </w:p>
        </w:tc>
        <w:tc>
          <w:tcPr>
            <w:tcW w:w="2350" w:type="dxa"/>
          </w:tcPr>
          <w:p w14:paraId="0E055296" w14:textId="5601D0C6" w:rsidR="00C90DD5" w:rsidRPr="00C90DD5" w:rsidRDefault="00C90DD5" w:rsidP="00C90DD5">
            <w:pPr>
              <w:jc w:val="center"/>
              <w:rPr>
                <w:sz w:val="32"/>
                <w:szCs w:val="32"/>
              </w:rPr>
            </w:pPr>
            <w:r w:rsidRPr="00C90DD5">
              <w:rPr>
                <w:sz w:val="32"/>
                <w:szCs w:val="32"/>
              </w:rPr>
              <w:t>Version</w:t>
            </w:r>
          </w:p>
        </w:tc>
        <w:tc>
          <w:tcPr>
            <w:tcW w:w="2328" w:type="dxa"/>
          </w:tcPr>
          <w:p w14:paraId="7D3E0095" w14:textId="40173988" w:rsidR="00C90DD5" w:rsidRPr="00C90DD5" w:rsidRDefault="00C90DD5" w:rsidP="00C90DD5">
            <w:pPr>
              <w:jc w:val="center"/>
              <w:rPr>
                <w:sz w:val="32"/>
                <w:szCs w:val="32"/>
              </w:rPr>
            </w:pPr>
            <w:r w:rsidRPr="00C90DD5">
              <w:rPr>
                <w:sz w:val="32"/>
                <w:szCs w:val="32"/>
              </w:rPr>
              <w:t>Auteur</w:t>
            </w:r>
          </w:p>
        </w:tc>
        <w:tc>
          <w:tcPr>
            <w:tcW w:w="2111" w:type="dxa"/>
          </w:tcPr>
          <w:p w14:paraId="45507648" w14:textId="64FB6486" w:rsidR="00C90DD5" w:rsidRPr="00C90DD5" w:rsidRDefault="00C90DD5" w:rsidP="00C90DD5">
            <w:pPr>
              <w:jc w:val="center"/>
              <w:rPr>
                <w:sz w:val="32"/>
                <w:szCs w:val="32"/>
              </w:rPr>
            </w:pPr>
            <w:r w:rsidRPr="00C90DD5">
              <w:rPr>
                <w:sz w:val="32"/>
                <w:szCs w:val="32"/>
              </w:rPr>
              <w:t>Observations</w:t>
            </w:r>
          </w:p>
        </w:tc>
      </w:tr>
      <w:tr w:rsidR="00C90DD5" w:rsidRPr="00C90DD5" w14:paraId="5DA1040A" w14:textId="3AD69088" w:rsidTr="00C90DD5">
        <w:tc>
          <w:tcPr>
            <w:tcW w:w="2267" w:type="dxa"/>
          </w:tcPr>
          <w:p w14:paraId="4F37E818" w14:textId="15C10109" w:rsidR="00C90DD5" w:rsidRPr="00C90DD5" w:rsidRDefault="00C90DD5" w:rsidP="00C90DD5">
            <w:pPr>
              <w:jc w:val="center"/>
              <w:rPr>
                <w:sz w:val="32"/>
                <w:szCs w:val="32"/>
              </w:rPr>
            </w:pPr>
            <w:r w:rsidRPr="00C90DD5">
              <w:rPr>
                <w:sz w:val="32"/>
                <w:szCs w:val="32"/>
              </w:rPr>
              <w:t>01 Juin 2019</w:t>
            </w:r>
          </w:p>
        </w:tc>
        <w:tc>
          <w:tcPr>
            <w:tcW w:w="2350" w:type="dxa"/>
          </w:tcPr>
          <w:p w14:paraId="2ECFBAA2" w14:textId="5A25305A" w:rsidR="00C90DD5" w:rsidRPr="00C90DD5" w:rsidRDefault="00C90DD5" w:rsidP="00C90DD5">
            <w:pPr>
              <w:jc w:val="center"/>
              <w:rPr>
                <w:sz w:val="32"/>
                <w:szCs w:val="32"/>
              </w:rPr>
            </w:pPr>
            <w:r w:rsidRPr="00C90DD5">
              <w:rPr>
                <w:sz w:val="32"/>
                <w:szCs w:val="32"/>
              </w:rPr>
              <w:t>1.0</w:t>
            </w:r>
          </w:p>
        </w:tc>
        <w:tc>
          <w:tcPr>
            <w:tcW w:w="2328" w:type="dxa"/>
          </w:tcPr>
          <w:p w14:paraId="7237B17D" w14:textId="5E9A6661" w:rsidR="00C90DD5" w:rsidRPr="00C90DD5" w:rsidRDefault="00C90DD5" w:rsidP="00C90DD5">
            <w:pPr>
              <w:jc w:val="center"/>
              <w:rPr>
                <w:sz w:val="32"/>
                <w:szCs w:val="32"/>
              </w:rPr>
            </w:pPr>
            <w:proofErr w:type="spellStart"/>
            <w:r w:rsidRPr="00C90DD5">
              <w:rPr>
                <w:sz w:val="32"/>
                <w:szCs w:val="32"/>
              </w:rPr>
              <w:t>Ritchy</w:t>
            </w:r>
            <w:proofErr w:type="spellEnd"/>
          </w:p>
        </w:tc>
        <w:tc>
          <w:tcPr>
            <w:tcW w:w="2111" w:type="dxa"/>
          </w:tcPr>
          <w:p w14:paraId="54738C38" w14:textId="1B4C47FE" w:rsidR="00C90DD5" w:rsidRPr="00C90DD5" w:rsidRDefault="00C90DD5" w:rsidP="00C90DD5">
            <w:pPr>
              <w:jc w:val="center"/>
              <w:rPr>
                <w:sz w:val="32"/>
                <w:szCs w:val="32"/>
              </w:rPr>
            </w:pPr>
            <w:r w:rsidRPr="00C90DD5">
              <w:rPr>
                <w:sz w:val="32"/>
                <w:szCs w:val="32"/>
              </w:rPr>
              <w:t>-</w:t>
            </w:r>
          </w:p>
        </w:tc>
      </w:tr>
    </w:tbl>
    <w:p w14:paraId="11F390C9" w14:textId="31D2EC5E" w:rsidR="00C90DD5" w:rsidRPr="00C90DD5" w:rsidRDefault="00C90DD5">
      <w:pPr>
        <w:rPr>
          <w:sz w:val="32"/>
          <w:szCs w:val="32"/>
        </w:rPr>
      </w:pPr>
    </w:p>
    <w:p w14:paraId="2688E072" w14:textId="6456865B" w:rsidR="00C90DD5" w:rsidRPr="00C90DD5" w:rsidRDefault="00C90DD5">
      <w:pPr>
        <w:rPr>
          <w:sz w:val="32"/>
          <w:szCs w:val="32"/>
          <w:lang w:val="en-US"/>
        </w:rPr>
      </w:pPr>
      <w:r w:rsidRPr="00C90DD5">
        <w:rPr>
          <w:sz w:val="32"/>
          <w:szCs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ja-JP"/>
        </w:rPr>
        <w:id w:val="284177257"/>
        <w:docPartObj>
          <w:docPartGallery w:val="Table of Contents"/>
          <w:docPartUnique/>
        </w:docPartObj>
      </w:sdtPr>
      <w:sdtEndPr>
        <w:rPr>
          <w:kern w:val="0"/>
          <w:sz w:val="20"/>
          <w:szCs w:val="20"/>
          <w:lang w:val="fr-FR" w:eastAsia="en-US"/>
        </w:rPr>
      </w:sdtEndPr>
      <w:sdtContent>
        <w:p w14:paraId="2C9B4E53" w14:textId="227B6480" w:rsidR="00C90DD5" w:rsidRPr="00C90DD5" w:rsidRDefault="00C90DD5" w:rsidP="0022209E">
          <w:pPr>
            <w:pStyle w:val="TOCHeading"/>
            <w:spacing w:after="240"/>
            <w:rPr>
              <w:rFonts w:ascii="Arial" w:hAnsi="Arial" w:cs="Arial"/>
              <w:sz w:val="36"/>
              <w:szCs w:val="36"/>
            </w:rPr>
          </w:pPr>
          <w:r w:rsidRPr="00C90DD5">
            <w:rPr>
              <w:rFonts w:ascii="Arial" w:hAnsi="Arial" w:cs="Arial"/>
              <w:sz w:val="36"/>
              <w:szCs w:val="36"/>
              <w:lang w:val="fr-FR"/>
            </w:rPr>
            <w:t>Sommaire</w:t>
          </w:r>
        </w:p>
        <w:p w14:paraId="5D1895BA" w14:textId="77777777" w:rsidR="00C90DD5" w:rsidRPr="00021C95" w:rsidRDefault="00C90DD5" w:rsidP="00021C95">
          <w:pPr>
            <w:pStyle w:val="TOC1"/>
          </w:pPr>
          <w:sdt>
            <w:sdtPr>
              <w:id w:val="284177258"/>
              <w:placeholder>
                <w:docPart w:val="A6A9CA4E964A0648B3AC5BE6A405ABDA"/>
              </w:placeholder>
              <w:temporary/>
              <w:showingPlcHdr/>
            </w:sdtPr>
            <w:sdtEndPr>
              <w:rPr>
                <w:caps/>
              </w:rPr>
            </w:sdtEndPr>
            <w:sdtContent>
              <w:r w:rsidRPr="00021C95">
                <w:t>Type chapter level (level 1)</w:t>
              </w:r>
            </w:sdtContent>
          </w:sdt>
          <w:r w:rsidRPr="00021C95">
            <w:ptab w:relativeTo="margin" w:alignment="right" w:leader="dot"/>
          </w:r>
          <w:r w:rsidRPr="00021C95">
            <w:t>1</w:t>
          </w:r>
        </w:p>
        <w:p w14:paraId="1334D6AA" w14:textId="77777777" w:rsidR="00C90DD5" w:rsidRPr="00021C95" w:rsidRDefault="00C90DD5" w:rsidP="00021C95">
          <w:pPr>
            <w:pStyle w:val="TOC2"/>
          </w:pPr>
          <w:sdt>
            <w:sdtPr>
              <w:id w:val="284177259"/>
              <w:placeholder>
                <w:docPart w:val="1F161FEBDC0A994593A7DC2FFF3D3BF2"/>
              </w:placeholder>
              <w:temporary/>
              <w:showingPlcHdr/>
            </w:sdtPr>
            <w:sdtContent>
              <w:r w:rsidRPr="00021C95">
                <w:t>Type chapter level (level 2)</w:t>
              </w:r>
            </w:sdtContent>
          </w:sdt>
          <w:r w:rsidRPr="00021C95">
            <w:ptab w:relativeTo="margin" w:alignment="right" w:leader="dot"/>
          </w:r>
          <w:r w:rsidRPr="00021C95">
            <w:t>2</w:t>
          </w:r>
        </w:p>
        <w:p w14:paraId="6D1C0648" w14:textId="77777777" w:rsidR="00C90DD5" w:rsidRPr="006B7A74" w:rsidRDefault="00C90DD5" w:rsidP="006B7A74">
          <w:pPr>
            <w:pStyle w:val="TOC3"/>
            <w:rPr>
              <w:i/>
            </w:rPr>
          </w:pPr>
          <w:sdt>
            <w:sdtPr>
              <w:rPr>
                <w:i/>
              </w:rPr>
              <w:id w:val="284177260"/>
              <w:placeholder>
                <w:docPart w:val="B7F225551FC07C4A9DD1F05A31B6755D"/>
              </w:placeholder>
              <w:temporary/>
              <w:showingPlcHdr/>
            </w:sdtPr>
            <w:sdtContent>
              <w:r w:rsidRPr="00D858C8">
                <w:rPr>
                  <w:i/>
                </w:rPr>
                <w:t>Type chapter title (level 3)</w:t>
              </w:r>
            </w:sdtContent>
          </w:sdt>
          <w:r w:rsidRPr="0035362F">
            <w:ptab w:relativeTo="margin" w:alignment="right" w:leader="dot"/>
          </w:r>
          <w:r w:rsidRPr="0035362F">
            <w:rPr>
              <w:i/>
            </w:rPr>
            <w:t>3</w:t>
          </w:r>
        </w:p>
        <w:p w14:paraId="6729DFC8" w14:textId="77777777" w:rsidR="00C90DD5" w:rsidRPr="0035362F" w:rsidRDefault="00C90DD5" w:rsidP="00021C95">
          <w:pPr>
            <w:pStyle w:val="TOC1"/>
          </w:pPr>
          <w:sdt>
            <w:sdtPr>
              <w:id w:val="284177261"/>
              <w:placeholder>
                <w:docPart w:val="E8017F136529644EB52C8A9445AFA03D"/>
              </w:placeholder>
              <w:temporary/>
              <w:showingPlcHdr/>
            </w:sdtPr>
            <w:sdtContent>
              <w:r w:rsidRPr="008E64C0">
                <w:t>Type chapter level (level 1)</w:t>
              </w:r>
            </w:sdtContent>
          </w:sdt>
          <w:r w:rsidRPr="0035362F">
            <w:ptab w:relativeTo="margin" w:alignment="right" w:leader="dot"/>
          </w:r>
          <w:r>
            <w:t>4</w:t>
          </w:r>
        </w:p>
        <w:p w14:paraId="4C7ADD96" w14:textId="77777777" w:rsidR="00C90DD5" w:rsidRPr="0035362F" w:rsidRDefault="00C90DD5" w:rsidP="00021C95">
          <w:pPr>
            <w:pStyle w:val="TOC2"/>
          </w:pPr>
          <w:sdt>
            <w:sdtPr>
              <w:id w:val="284177262"/>
              <w:placeholder>
                <w:docPart w:val="0ABD8CEAAEA6B84491EBB290A9802F16"/>
              </w:placeholder>
              <w:temporary/>
              <w:showingPlcHdr/>
            </w:sdtPr>
            <w:sdtContent>
              <w:r w:rsidRPr="008E64C0">
                <w:t>Type chapter level (level 2)</w:t>
              </w:r>
            </w:sdtContent>
          </w:sdt>
          <w:r w:rsidRPr="0035362F">
            <w:ptab w:relativeTo="margin" w:alignment="right" w:leader="dot"/>
          </w:r>
          <w:r>
            <w:t>5</w:t>
          </w:r>
        </w:p>
        <w:p w14:paraId="2093ACD8" w14:textId="77777777" w:rsidR="00C90DD5" w:rsidRPr="008E64C0" w:rsidRDefault="00C90DD5" w:rsidP="008E64C0">
          <w:pPr>
            <w:pStyle w:val="TOC3"/>
            <w:rPr>
              <w:i/>
            </w:rPr>
          </w:pPr>
          <w:sdt>
            <w:sdtPr>
              <w:rPr>
                <w:i/>
              </w:rPr>
              <w:id w:val="284177263"/>
              <w:placeholder>
                <w:docPart w:val="E21FEF9A9791FC40AE73414BE69ABB8A"/>
              </w:placeholder>
              <w:temporary/>
              <w:showingPlcHdr/>
            </w:sdtPr>
            <w:sdtContent>
              <w:r w:rsidRPr="00D858C8">
                <w:rPr>
                  <w:i/>
                </w:rPr>
                <w:t>Type chapter title (level 3)</w:t>
              </w:r>
            </w:sdtContent>
          </w:sdt>
          <w:r w:rsidRPr="0035362F">
            <w:ptab w:relativeTo="margin" w:alignment="right" w:leader="dot"/>
          </w:r>
          <w:r>
            <w:rPr>
              <w:i/>
            </w:rPr>
            <w:t>6</w:t>
          </w:r>
        </w:p>
      </w:sdtContent>
    </w:sdt>
    <w:p w14:paraId="666D3935" w14:textId="72CB494E" w:rsidR="00C90DD5" w:rsidRDefault="00C90DD5">
      <w:r>
        <w:br w:type="page"/>
      </w:r>
    </w:p>
    <w:p w14:paraId="7BC8281F" w14:textId="6A6F21DB" w:rsidR="00C90DD5" w:rsidRPr="00C90DD5" w:rsidRDefault="00C90DD5" w:rsidP="00C90DD5">
      <w:pPr>
        <w:pStyle w:val="Heading1"/>
        <w:rPr>
          <w:sz w:val="40"/>
          <w:szCs w:val="40"/>
        </w:rPr>
      </w:pPr>
      <w:r w:rsidRPr="00C90DD5">
        <w:rPr>
          <w:sz w:val="40"/>
          <w:szCs w:val="40"/>
        </w:rPr>
        <w:lastRenderedPageBreak/>
        <w:t>Contexte</w:t>
      </w:r>
    </w:p>
    <w:p w14:paraId="4472BCB4" w14:textId="00BE1FAF" w:rsidR="00C90DD5" w:rsidRDefault="00C90DD5" w:rsidP="00C90DD5"/>
    <w:p w14:paraId="2BB14B91" w14:textId="77777777" w:rsidR="00C90DD5" w:rsidRPr="00C90DD5" w:rsidRDefault="00C90DD5" w:rsidP="00C90DD5">
      <w:pPr>
        <w:rPr>
          <w:rFonts w:eastAsia="Times New Roman" w:cs="Times New Roman"/>
          <w:sz w:val="32"/>
          <w:szCs w:val="32"/>
        </w:rPr>
      </w:pPr>
      <w:r w:rsidRPr="00C90DD5">
        <w:rPr>
          <w:rFonts w:eastAsia="Times New Roman" w:cs="Times New Roman"/>
          <w:sz w:val="32"/>
          <w:szCs w:val="32"/>
        </w:rPr>
        <w:t xml:space="preserve">« </w:t>
      </w:r>
      <w:r w:rsidRPr="00C90DD5">
        <w:rPr>
          <w:rFonts w:eastAsia="Times New Roman" w:cs="Times New Roman"/>
          <w:b/>
          <w:bCs/>
          <w:sz w:val="32"/>
          <w:szCs w:val="32"/>
        </w:rPr>
        <w:t>OC Pizza</w:t>
      </w:r>
      <w:r w:rsidRPr="00C90DD5">
        <w:rPr>
          <w:rFonts w:eastAsia="Times New Roman" w:cs="Times New Roman"/>
          <w:sz w:val="32"/>
          <w:szCs w:val="32"/>
        </w:rPr>
        <w:t xml:space="preserve"> » est un jeune groupe de pizzeria en plein essor.</w:t>
      </w:r>
    </w:p>
    <w:p w14:paraId="4C5B9A1A" w14:textId="77777777" w:rsidR="00C90DD5" w:rsidRPr="00C90DD5" w:rsidRDefault="00C90DD5" w:rsidP="00C90DD5">
      <w:pPr>
        <w:rPr>
          <w:rFonts w:eastAsia="Times New Roman" w:cs="Times New Roman"/>
          <w:sz w:val="32"/>
          <w:szCs w:val="32"/>
        </w:rPr>
      </w:pPr>
      <w:r w:rsidRPr="00C90DD5">
        <w:rPr>
          <w:rFonts w:eastAsia="Times New Roman" w:cs="Times New Roman"/>
          <w:sz w:val="32"/>
          <w:szCs w:val="32"/>
        </w:rPr>
        <w:t xml:space="preserve">Créé par </w:t>
      </w:r>
      <w:r w:rsidRPr="00C90DD5">
        <w:rPr>
          <w:rFonts w:eastAsia="Times New Roman" w:cs="Times New Roman"/>
          <w:b/>
          <w:bCs/>
          <w:sz w:val="32"/>
          <w:szCs w:val="32"/>
        </w:rPr>
        <w:t>Franck</w:t>
      </w:r>
      <w:r w:rsidRPr="00C90DD5">
        <w:rPr>
          <w:rFonts w:eastAsia="Times New Roman" w:cs="Times New Roman"/>
          <w:sz w:val="32"/>
          <w:szCs w:val="32"/>
        </w:rPr>
        <w:t xml:space="preserve"> et </w:t>
      </w:r>
      <w:r w:rsidRPr="00C90DD5">
        <w:rPr>
          <w:rFonts w:eastAsia="Times New Roman" w:cs="Times New Roman"/>
          <w:b/>
          <w:bCs/>
          <w:sz w:val="32"/>
          <w:szCs w:val="32"/>
        </w:rPr>
        <w:t>Lola</w:t>
      </w:r>
      <w:r w:rsidRPr="00C90DD5">
        <w:rPr>
          <w:rFonts w:eastAsia="Times New Roman" w:cs="Times New Roman"/>
          <w:sz w:val="32"/>
          <w:szCs w:val="32"/>
        </w:rPr>
        <w:t>, le groupe est spécialisé dans les pizzas livrées ou à emporter.</w:t>
      </w:r>
    </w:p>
    <w:p w14:paraId="6896CAAF" w14:textId="77777777" w:rsidR="00C90DD5" w:rsidRPr="00C90DD5" w:rsidRDefault="00C90DD5" w:rsidP="00C90DD5">
      <w:pPr>
        <w:rPr>
          <w:rFonts w:eastAsia="Times New Roman" w:cs="Times New Roman"/>
          <w:sz w:val="32"/>
          <w:szCs w:val="32"/>
        </w:rPr>
      </w:pPr>
      <w:r w:rsidRPr="00C90DD5">
        <w:rPr>
          <w:rFonts w:eastAsia="Times New Roman" w:cs="Times New Roman"/>
          <w:sz w:val="32"/>
          <w:szCs w:val="32"/>
        </w:rPr>
        <w:t xml:space="preserve">Il compte déjà </w:t>
      </w:r>
      <w:r w:rsidRPr="00C90DD5">
        <w:rPr>
          <w:rFonts w:eastAsia="Times New Roman" w:cs="Times New Roman"/>
          <w:b/>
          <w:bCs/>
          <w:sz w:val="32"/>
          <w:szCs w:val="32"/>
        </w:rPr>
        <w:t>5 points de vente</w:t>
      </w:r>
      <w:r w:rsidRPr="00C90DD5">
        <w:rPr>
          <w:rFonts w:eastAsia="Times New Roman" w:cs="Times New Roman"/>
          <w:sz w:val="32"/>
          <w:szCs w:val="32"/>
        </w:rPr>
        <w:t xml:space="preserve"> et prévoit d’en ouvrir au moins </w:t>
      </w:r>
      <w:r w:rsidRPr="00C90DD5">
        <w:rPr>
          <w:rFonts w:eastAsia="Times New Roman" w:cs="Times New Roman"/>
          <w:b/>
          <w:bCs/>
          <w:sz w:val="32"/>
          <w:szCs w:val="32"/>
        </w:rPr>
        <w:t>3 de plus d’ici 6 mois</w:t>
      </w:r>
      <w:r w:rsidRPr="00C90DD5">
        <w:rPr>
          <w:rFonts w:eastAsia="Times New Roman" w:cs="Times New Roman"/>
          <w:sz w:val="32"/>
          <w:szCs w:val="32"/>
        </w:rPr>
        <w:t>.</w:t>
      </w:r>
    </w:p>
    <w:p w14:paraId="6590E211" w14:textId="77777777" w:rsidR="00C90DD5" w:rsidRPr="00C90DD5" w:rsidRDefault="00C90DD5" w:rsidP="00C90DD5">
      <w:pPr>
        <w:rPr>
          <w:rFonts w:eastAsia="Times New Roman" w:cs="Times New Roman"/>
          <w:sz w:val="32"/>
          <w:szCs w:val="32"/>
        </w:rPr>
      </w:pPr>
      <w:r w:rsidRPr="00C90DD5">
        <w:rPr>
          <w:rFonts w:eastAsia="Times New Roman" w:cs="Times New Roman"/>
          <w:sz w:val="32"/>
          <w:szCs w:val="32"/>
        </w:rPr>
        <w:t xml:space="preserve">Le système informatique actuel ne correspond plus aux besoins du groupe car il ne permet pas une </w:t>
      </w:r>
      <w:r w:rsidRPr="00C90DD5">
        <w:rPr>
          <w:rFonts w:eastAsia="Times New Roman" w:cs="Times New Roman"/>
          <w:b/>
          <w:bCs/>
          <w:sz w:val="32"/>
          <w:szCs w:val="32"/>
        </w:rPr>
        <w:t>gestion centralisée</w:t>
      </w:r>
      <w:r w:rsidRPr="00C90DD5">
        <w:rPr>
          <w:rFonts w:eastAsia="Times New Roman" w:cs="Times New Roman"/>
          <w:sz w:val="32"/>
          <w:szCs w:val="32"/>
        </w:rPr>
        <w:t xml:space="preserve"> </w:t>
      </w:r>
      <w:r w:rsidRPr="00C90DD5">
        <w:rPr>
          <w:rFonts w:eastAsia="Times New Roman" w:cs="Times New Roman"/>
          <w:b/>
          <w:bCs/>
          <w:sz w:val="32"/>
          <w:szCs w:val="32"/>
        </w:rPr>
        <w:t>de toutes les pizzerias</w:t>
      </w:r>
      <w:r w:rsidRPr="00C90DD5">
        <w:rPr>
          <w:rFonts w:eastAsia="Times New Roman" w:cs="Times New Roman"/>
          <w:sz w:val="32"/>
          <w:szCs w:val="32"/>
        </w:rPr>
        <w:t>.</w:t>
      </w:r>
    </w:p>
    <w:p w14:paraId="6FD61FBC" w14:textId="77777777" w:rsidR="00C90DD5" w:rsidRPr="00C90DD5" w:rsidRDefault="00C90DD5" w:rsidP="00C90DD5">
      <w:pPr>
        <w:rPr>
          <w:rFonts w:eastAsia="Times New Roman" w:cs="Times New Roman"/>
          <w:sz w:val="32"/>
          <w:szCs w:val="32"/>
        </w:rPr>
      </w:pPr>
      <w:r w:rsidRPr="00C90DD5">
        <w:rPr>
          <w:rFonts w:eastAsia="Times New Roman" w:cs="Times New Roman"/>
          <w:sz w:val="32"/>
          <w:szCs w:val="32"/>
        </w:rPr>
        <w:t>De plus, il est très difficile pour les responsables de suivre ce qui se passe dans les points de ventes.</w:t>
      </w:r>
    </w:p>
    <w:p w14:paraId="5778CDCB" w14:textId="08EC6472" w:rsidR="00C90DD5" w:rsidRPr="00C90DD5" w:rsidRDefault="00C90DD5" w:rsidP="00C90DD5">
      <w:pPr>
        <w:rPr>
          <w:rFonts w:eastAsia="Times New Roman" w:cs="Times New Roman"/>
          <w:sz w:val="32"/>
          <w:szCs w:val="32"/>
        </w:rPr>
      </w:pPr>
      <w:r w:rsidRPr="00C90DD5">
        <w:rPr>
          <w:rFonts w:eastAsia="Times New Roman" w:cs="Times New Roman"/>
          <w:sz w:val="32"/>
          <w:szCs w:val="32"/>
        </w:rPr>
        <w:t>Enfin, les livreurs ne peuvent pas indiquer « en live » que la livraison est effectuée.</w:t>
      </w:r>
    </w:p>
    <w:p w14:paraId="18D22B55" w14:textId="048C6397" w:rsidR="00C90DD5" w:rsidRPr="00C90DD5" w:rsidRDefault="00C90DD5">
      <w:pPr>
        <w:rPr>
          <w:sz w:val="32"/>
          <w:szCs w:val="32"/>
        </w:rPr>
      </w:pPr>
      <w:r w:rsidRPr="00C90DD5">
        <w:rPr>
          <w:sz w:val="32"/>
          <w:szCs w:val="32"/>
        </w:rPr>
        <w:br w:type="page"/>
      </w:r>
    </w:p>
    <w:p w14:paraId="18D547BD" w14:textId="77777777" w:rsidR="00C90DD5" w:rsidRPr="00C90DD5" w:rsidRDefault="00C90DD5" w:rsidP="00C90DD5">
      <w:bookmarkStart w:id="0" w:name="_GoBack"/>
      <w:bookmarkEnd w:id="0"/>
    </w:p>
    <w:sectPr w:rsidR="00C90DD5" w:rsidRPr="00C90DD5" w:rsidSect="009142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E8"/>
    <w:rsid w:val="0086295E"/>
    <w:rsid w:val="009142E8"/>
    <w:rsid w:val="00C9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AA7C3"/>
  <w15:chartTrackingRefBased/>
  <w15:docId w15:val="{2F931900-73CB-C345-8872-5D7FDBF9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0DD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0DD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0D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90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0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D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0DD5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90DD5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C90DD5"/>
    <w:pPr>
      <w:pBdr>
        <w:between w:val="double" w:sz="6" w:space="0" w:color="auto"/>
      </w:pBdr>
      <w:spacing w:before="120" w:after="120"/>
      <w:ind w:left="240"/>
      <w:jc w:val="center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0DD5"/>
    <w:pPr>
      <w:pBdr>
        <w:between w:val="double" w:sz="6" w:space="0" w:color="auto"/>
      </w:pBdr>
      <w:spacing w:before="120" w:after="120"/>
      <w:ind w:left="480"/>
      <w:jc w:val="center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0DD5"/>
    <w:pPr>
      <w:pBdr>
        <w:between w:val="double" w:sz="6" w:space="0" w:color="auto"/>
      </w:pBdr>
      <w:spacing w:before="120" w:after="120"/>
      <w:ind w:left="720"/>
      <w:jc w:val="center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0DD5"/>
    <w:pPr>
      <w:pBdr>
        <w:between w:val="double" w:sz="6" w:space="0" w:color="auto"/>
      </w:pBdr>
      <w:spacing w:before="120" w:after="120"/>
      <w:ind w:left="960"/>
      <w:jc w:val="center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0DD5"/>
    <w:pPr>
      <w:pBdr>
        <w:between w:val="double" w:sz="6" w:space="0" w:color="auto"/>
      </w:pBdr>
      <w:spacing w:before="120" w:after="120"/>
      <w:ind w:left="1200"/>
      <w:jc w:val="center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0DD5"/>
    <w:pPr>
      <w:pBdr>
        <w:between w:val="double" w:sz="6" w:space="0" w:color="auto"/>
      </w:pBdr>
      <w:spacing w:before="120" w:after="120"/>
      <w:ind w:left="1440"/>
      <w:jc w:val="center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0DD5"/>
    <w:pPr>
      <w:pBdr>
        <w:between w:val="double" w:sz="6" w:space="0" w:color="auto"/>
      </w:pBdr>
      <w:spacing w:before="120" w:after="120"/>
      <w:ind w:left="168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A9CA4E964A0648B3AC5BE6A40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C7042-4896-8C44-95A2-5D0A3C4F2F79}"/>
      </w:docPartPr>
      <w:docPartBody>
        <w:p w:rsidR="00000000" w:rsidRDefault="00000000">
          <w:pPr>
            <w:pStyle w:val="A6A9CA4E964A0648B3AC5BE6A405ABDA"/>
          </w:pPr>
          <w:r w:rsidRPr="00021C95">
            <w:t>Type chapter level (level 1)</w:t>
          </w:r>
        </w:p>
      </w:docPartBody>
    </w:docPart>
    <w:docPart>
      <w:docPartPr>
        <w:name w:val="1F161FEBDC0A994593A7DC2FFF3D3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AB4AB-5D31-3B42-8456-51D6C6C611DC}"/>
      </w:docPartPr>
      <w:docPartBody>
        <w:p w:rsidR="00000000" w:rsidRDefault="00000000">
          <w:pPr>
            <w:pStyle w:val="1F161FEBDC0A994593A7DC2FFF3D3BF2"/>
          </w:pPr>
          <w:r w:rsidRPr="00021C95">
            <w:t>Type chapter level (level 2)</w:t>
          </w:r>
        </w:p>
      </w:docPartBody>
    </w:docPart>
    <w:docPart>
      <w:docPartPr>
        <w:name w:val="B7F225551FC07C4A9DD1F05A31B67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702E6-7EA7-A54C-9C06-5F2B2225A484}"/>
      </w:docPartPr>
      <w:docPartBody>
        <w:p w:rsidR="00000000" w:rsidRDefault="00000000">
          <w:pPr>
            <w:pStyle w:val="B7F225551FC07C4A9DD1F05A31B6755D"/>
          </w:pPr>
          <w:r w:rsidRPr="00D858C8">
            <w:rPr>
              <w:rFonts w:ascii="Cambria" w:hAnsi="Cambria"/>
              <w:i/>
            </w:rPr>
            <w:t>Type chapter title (level 3)</w:t>
          </w:r>
        </w:p>
      </w:docPartBody>
    </w:docPart>
    <w:docPart>
      <w:docPartPr>
        <w:name w:val="E8017F136529644EB52C8A9445AFA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DDD2A-CF0F-D44B-AF82-095B9F51AC50}"/>
      </w:docPartPr>
      <w:docPartBody>
        <w:p w:rsidR="00000000" w:rsidRDefault="00000000">
          <w:pPr>
            <w:pStyle w:val="E8017F136529644EB52C8A9445AFA03D"/>
          </w:pPr>
          <w:r w:rsidRPr="008E64C0">
            <w:t>Type chapter level (level 1)</w:t>
          </w:r>
        </w:p>
      </w:docPartBody>
    </w:docPart>
    <w:docPart>
      <w:docPartPr>
        <w:name w:val="0ABD8CEAAEA6B84491EBB290A9802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E3E66-CC5D-4F40-86E8-2B81AACF03CA}"/>
      </w:docPartPr>
      <w:docPartBody>
        <w:p w:rsidR="00000000" w:rsidRDefault="00000000">
          <w:pPr>
            <w:pStyle w:val="0ABD8CEAAEA6B84491EBB290A9802F16"/>
          </w:pPr>
          <w:r w:rsidRPr="008E64C0">
            <w:t>Type chapter level (level 2)</w:t>
          </w:r>
        </w:p>
      </w:docPartBody>
    </w:docPart>
    <w:docPart>
      <w:docPartPr>
        <w:name w:val="E21FEF9A9791FC40AE73414BE69A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EBCFD-6A65-594D-AEA2-D6F34424BFDB}"/>
      </w:docPartPr>
      <w:docPartBody>
        <w:p w:rsidR="00000000" w:rsidRDefault="00000000">
          <w:pPr>
            <w:pStyle w:val="E21FEF9A9791FC40AE73414BE69ABB8A"/>
          </w:pPr>
          <w:r w:rsidRPr="00D858C8">
            <w:rPr>
              <w:rFonts w:ascii="Cambria" w:hAnsi="Cambria"/>
              <w:i/>
            </w:rP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70"/>
    <w:rsid w:val="00666382"/>
    <w:rsid w:val="00E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7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EB38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Correct">
    <w:name w:val="AutoCorrect"/>
    <w:rsid w:val="00EB3870"/>
  </w:style>
  <w:style w:type="paragraph" w:customStyle="1" w:styleId="-PAGE-">
    <w:name w:val="- PAGE -"/>
    <w:rsid w:val="00EB3870"/>
  </w:style>
  <w:style w:type="paragraph" w:customStyle="1" w:styleId="PageXofY">
    <w:name w:val="Page X of Y"/>
    <w:rsid w:val="00EB3870"/>
  </w:style>
  <w:style w:type="paragraph" w:customStyle="1" w:styleId="Createdby">
    <w:name w:val="Created by"/>
    <w:rsid w:val="00EB3870"/>
  </w:style>
  <w:style w:type="paragraph" w:customStyle="1" w:styleId="Createdon">
    <w:name w:val="Created on"/>
    <w:rsid w:val="00EB3870"/>
  </w:style>
  <w:style w:type="paragraph" w:customStyle="1" w:styleId="Lastprinted">
    <w:name w:val="Last printed"/>
    <w:rsid w:val="00EB3870"/>
  </w:style>
  <w:style w:type="paragraph" w:customStyle="1" w:styleId="Lastsavedby">
    <w:name w:val="Last saved by"/>
    <w:rsid w:val="00EB3870"/>
  </w:style>
  <w:style w:type="paragraph" w:customStyle="1" w:styleId="Filename">
    <w:name w:val="Filename"/>
    <w:rsid w:val="00EB3870"/>
  </w:style>
  <w:style w:type="paragraph" w:customStyle="1" w:styleId="Filenameandpath">
    <w:name w:val="Filename and path"/>
    <w:rsid w:val="00EB3870"/>
  </w:style>
  <w:style w:type="paragraph" w:customStyle="1" w:styleId="AuthorPageDate">
    <w:name w:val="Author  Page #  Date"/>
    <w:rsid w:val="00EB3870"/>
  </w:style>
  <w:style w:type="paragraph" w:customStyle="1" w:styleId="ConfidentialPageDate">
    <w:name w:val="Confidential  Page #  Date"/>
    <w:rsid w:val="00EB3870"/>
  </w:style>
  <w:style w:type="paragraph" w:customStyle="1" w:styleId="17B1C139C0FB9F4A9B3F0BA8A9645CE3">
    <w:name w:val="17B1C139C0FB9F4A9B3F0BA8A9645CE3"/>
  </w:style>
  <w:style w:type="paragraph" w:customStyle="1" w:styleId="AB56B5A7CB00D34EB0985FBBB3896506">
    <w:name w:val="AB56B5A7CB00D34EB0985FBBB3896506"/>
  </w:style>
  <w:style w:type="paragraph" w:customStyle="1" w:styleId="A31EEF8910AA954C9AB04711ED261C8E">
    <w:name w:val="A31EEF8910AA954C9AB04711ED261C8E"/>
  </w:style>
  <w:style w:type="paragraph" w:customStyle="1" w:styleId="EAF2E4D05682CE4F9A961CDA196B5005">
    <w:name w:val="EAF2E4D05682CE4F9A961CDA196B5005"/>
  </w:style>
  <w:style w:type="paragraph" w:customStyle="1" w:styleId="ECB5D47CEEC8ED4E8711973584DC4F0C">
    <w:name w:val="ECB5D47CEEC8ED4E8711973584DC4F0C"/>
  </w:style>
  <w:style w:type="paragraph" w:customStyle="1" w:styleId="25816461E4C40A479C924777CF3A3FF9">
    <w:name w:val="25816461E4C40A479C924777CF3A3FF9"/>
  </w:style>
  <w:style w:type="paragraph" w:customStyle="1" w:styleId="A6A9CA4E964A0648B3AC5BE6A405ABDA">
    <w:name w:val="A6A9CA4E964A0648B3AC5BE6A405ABDA"/>
  </w:style>
  <w:style w:type="paragraph" w:customStyle="1" w:styleId="1F161FEBDC0A994593A7DC2FFF3D3BF2">
    <w:name w:val="1F161FEBDC0A994593A7DC2FFF3D3BF2"/>
  </w:style>
  <w:style w:type="paragraph" w:customStyle="1" w:styleId="B7F225551FC07C4A9DD1F05A31B6755D">
    <w:name w:val="B7F225551FC07C4A9DD1F05A31B6755D"/>
  </w:style>
  <w:style w:type="paragraph" w:customStyle="1" w:styleId="E8017F136529644EB52C8A9445AFA03D">
    <w:name w:val="E8017F136529644EB52C8A9445AFA03D"/>
  </w:style>
  <w:style w:type="paragraph" w:customStyle="1" w:styleId="0ABD8CEAAEA6B84491EBB290A9802F16">
    <w:name w:val="0ABD8CEAAEA6B84491EBB290A9802F16"/>
  </w:style>
  <w:style w:type="paragraph" w:customStyle="1" w:styleId="E21FEF9A9791FC40AE73414BE69ABB8A">
    <w:name w:val="E21FEF9A9791FC40AE73414BE69AB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2CA305-899D-184C-9326-839B6CF4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Cahier des charges.docx</Template>
  <TotalTime>21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2019-06-10T19:05:00Z</dcterms:created>
  <dcterms:modified xsi:type="dcterms:W3CDTF">2019-06-16T21:40:00Z</dcterms:modified>
</cp:coreProperties>
</file>